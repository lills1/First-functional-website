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41" w:rightFromText="141" w:vertAnchor="page" w:horzAnchor="margin" w:tblpY="631"/>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06F6C4F7" w14:textId="77777777" w:rsidTr="004067C2">
        <w:trPr>
          <w:trHeight w:hRule="exact" w:val="2268"/>
        </w:trPr>
        <w:tc>
          <w:tcPr>
            <w:tcW w:w="9360" w:type="dxa"/>
            <w:tcMar>
              <w:top w:w="0" w:type="dxa"/>
              <w:bottom w:w="0" w:type="dxa"/>
            </w:tcMar>
          </w:tcPr>
          <w:p w14:paraId="1DAA352C" w14:textId="0AE8653D" w:rsidR="00692703" w:rsidRPr="00CF1A49" w:rsidRDefault="00125819" w:rsidP="00125819">
            <w:pPr>
              <w:pStyle w:val="Title"/>
            </w:pPr>
            <w:r>
              <w:t>Lilly</w:t>
            </w:r>
            <w:r w:rsidR="00692703" w:rsidRPr="00CF1A49">
              <w:t xml:space="preserve"> </w:t>
            </w:r>
            <w:r>
              <w:rPr>
                <w:rStyle w:val="IntenseEmphasis"/>
              </w:rPr>
              <w:t>Stephenson</w:t>
            </w:r>
          </w:p>
          <w:p w14:paraId="25C690F5" w14:textId="01E75FD3" w:rsidR="00692703" w:rsidRDefault="00692703" w:rsidP="00125819">
            <w:pPr>
              <w:pStyle w:val="ContactInfo"/>
              <w:contextualSpacing w:val="0"/>
            </w:pPr>
            <w:r w:rsidRPr="00CF1A49">
              <w:t xml:space="preserve"> </w:t>
            </w:r>
            <w:r w:rsidR="00125819">
              <w:t>0432029725       Sydney, NSW</w:t>
            </w:r>
          </w:p>
          <w:p w14:paraId="7ECF8B48" w14:textId="65CDC968" w:rsidR="00EE5DE8" w:rsidRPr="00EE5DE8" w:rsidRDefault="00A97836" w:rsidP="008574D5">
            <w:pPr>
              <w:pStyle w:val="ContactInfoEmphasis"/>
              <w:contextualSpacing w:val="0"/>
            </w:pPr>
            <w:r>
              <w:t>Portfolio</w:t>
            </w:r>
            <w:r w:rsidR="00EE5DE8">
              <w:t xml:space="preserve">: </w:t>
            </w:r>
            <w:hyperlink r:id="rId7" w:history="1">
              <w:r w:rsidR="00EE5DE8" w:rsidRPr="008331AA">
                <w:rPr>
                  <w:rStyle w:val="Hyperlink"/>
                </w:rPr>
                <w:t>https://lills1.github.io/Portfolio/</w:t>
              </w:r>
            </w:hyperlink>
          </w:p>
          <w:p w14:paraId="139418C7" w14:textId="77777777" w:rsidR="00A97836" w:rsidRDefault="00A97836" w:rsidP="00A97836">
            <w:pPr>
              <w:pStyle w:val="ContactInfoEmphasis"/>
              <w:contextualSpacing w:val="0"/>
            </w:pPr>
            <w:r>
              <w:t xml:space="preserve">Email: </w:t>
            </w:r>
            <w:hyperlink r:id="rId8" w:history="1">
              <w:r w:rsidRPr="007112AA">
                <w:rPr>
                  <w:rStyle w:val="Hyperlink"/>
                </w:rPr>
                <w:t>Lilly.stephenson4@gmail.com</w:t>
              </w:r>
            </w:hyperlink>
          </w:p>
          <w:p w14:paraId="65C106DE" w14:textId="75A1D24F" w:rsidR="00EA7DA9" w:rsidRDefault="00A97836" w:rsidP="00A95675">
            <w:pPr>
              <w:pStyle w:val="ContactInfoEmphasis"/>
              <w:contextualSpacing w:val="0"/>
            </w:pPr>
            <w:r>
              <w:t xml:space="preserve">LinkedIn: </w:t>
            </w:r>
            <w:hyperlink r:id="rId9" w:history="1">
              <w:r w:rsidR="00EA7DA9" w:rsidRPr="007112AA">
                <w:rPr>
                  <w:rStyle w:val="Hyperlink"/>
                </w:rPr>
                <w:t>https://www.linkedin.com/in/lilly-stephenson-59a10821a/</w:t>
              </w:r>
            </w:hyperlink>
          </w:p>
          <w:p w14:paraId="4E482716" w14:textId="1F294D3A" w:rsidR="00A95675" w:rsidRDefault="00A95675" w:rsidP="00A95675">
            <w:pPr>
              <w:pStyle w:val="ContactInfoEmphasis"/>
              <w:contextualSpacing w:val="0"/>
              <w:rPr>
                <w:bCs/>
              </w:rPr>
            </w:pPr>
            <w:proofErr w:type="spellStart"/>
            <w:r>
              <w:rPr>
                <w:bCs/>
              </w:rPr>
              <w:t>Github</w:t>
            </w:r>
            <w:proofErr w:type="spellEnd"/>
            <w:r w:rsidR="00583BBF">
              <w:rPr>
                <w:bCs/>
              </w:rPr>
              <w:t xml:space="preserve">: </w:t>
            </w:r>
            <w:hyperlink r:id="rId10" w:history="1">
              <w:r w:rsidR="00EA7DA9" w:rsidRPr="007112AA">
                <w:rPr>
                  <w:rStyle w:val="Hyperlink"/>
                  <w:bCs/>
                </w:rPr>
                <w:t>https://github.com/lills1</w:t>
              </w:r>
            </w:hyperlink>
          </w:p>
          <w:p w14:paraId="314C281E" w14:textId="77777777" w:rsidR="00EA7DA9" w:rsidRPr="006A1A89" w:rsidRDefault="00EA7DA9" w:rsidP="00A95675">
            <w:pPr>
              <w:pStyle w:val="ContactInfoEmphasis"/>
              <w:contextualSpacing w:val="0"/>
              <w:rPr>
                <w:b w:val="0"/>
                <w:bCs/>
              </w:rPr>
            </w:pPr>
          </w:p>
          <w:p w14:paraId="4DB3D4C7" w14:textId="294150F3" w:rsidR="00125819" w:rsidRPr="00CF1A49" w:rsidRDefault="00125819" w:rsidP="00125819">
            <w:pPr>
              <w:pStyle w:val="ContactInfoEmphasis"/>
              <w:contextualSpacing w:val="0"/>
            </w:pPr>
          </w:p>
        </w:tc>
      </w:tr>
      <w:tr w:rsidR="009571D8" w:rsidRPr="00CF1A49" w14:paraId="4162EF2C" w14:textId="77777777" w:rsidTr="00125819">
        <w:tc>
          <w:tcPr>
            <w:tcW w:w="9360" w:type="dxa"/>
            <w:tcMar>
              <w:top w:w="432" w:type="dxa"/>
            </w:tcMar>
          </w:tcPr>
          <w:p w14:paraId="43EEF612" w14:textId="7715B0D8" w:rsidR="001755A8" w:rsidRPr="00CF1A49" w:rsidRDefault="00AA1364" w:rsidP="00125819">
            <w:pPr>
              <w:contextualSpacing w:val="0"/>
            </w:pPr>
            <w:r>
              <w:t>H</w:t>
            </w:r>
            <w:r w:rsidR="00125819">
              <w:t xml:space="preserve">ealthcare and retail worker who </w:t>
            </w:r>
            <w:r w:rsidR="008F41D2">
              <w:t>is currently pursuing</w:t>
            </w:r>
            <w:r w:rsidR="00125819">
              <w:t xml:space="preserve"> a </w:t>
            </w:r>
            <w:r w:rsidR="008F41D2">
              <w:t>junior</w:t>
            </w:r>
            <w:r w:rsidR="00125819">
              <w:t xml:space="preserve"> web developer position</w:t>
            </w:r>
            <w:r w:rsidR="008F41D2">
              <w:t xml:space="preserve"> in the hopes of working up to a full stack dev</w:t>
            </w:r>
            <w:r w:rsidR="00125819">
              <w:t xml:space="preserve">. </w:t>
            </w:r>
            <w:r>
              <w:t>Experienced in different fields and managing multiple streams prov</w:t>
            </w:r>
            <w:r w:rsidR="008636AC">
              <w:t>es</w:t>
            </w:r>
            <w:r>
              <w:t xml:space="preserve"> an adapt to change and exemplary time management. </w:t>
            </w:r>
          </w:p>
        </w:tc>
      </w:tr>
    </w:tbl>
    <w:p w14:paraId="0B7E54A3" w14:textId="5B45C12E" w:rsidR="004E01EB" w:rsidRPr="00CF1A49" w:rsidRDefault="00861993" w:rsidP="004E01EB">
      <w:pPr>
        <w:pStyle w:val="Heading1"/>
      </w:pPr>
      <w:sdt>
        <w:sdtPr>
          <w:alias w:val="Experience:"/>
          <w:tag w:val="Experience:"/>
          <w:id w:val="-1983300934"/>
          <w:placeholder>
            <w:docPart w:val="8F533AA3E7BE4EE5ACE2D9B92B27E85A"/>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128CE6E5" w14:textId="77777777" w:rsidTr="00D66A52">
        <w:tc>
          <w:tcPr>
            <w:tcW w:w="9355" w:type="dxa"/>
          </w:tcPr>
          <w:p w14:paraId="0881A90A" w14:textId="0D7CE72B" w:rsidR="001D0BF1" w:rsidRPr="00CF1A49" w:rsidRDefault="000B6CC5" w:rsidP="001D0BF1">
            <w:pPr>
              <w:pStyle w:val="Heading3"/>
              <w:contextualSpacing w:val="0"/>
              <w:outlineLvl w:val="2"/>
            </w:pPr>
            <w:r>
              <w:t>september 2018</w:t>
            </w:r>
            <w:r w:rsidR="001D0BF1" w:rsidRPr="00CF1A49">
              <w:t xml:space="preserve"> – </w:t>
            </w:r>
            <w:r>
              <w:t>present</w:t>
            </w:r>
          </w:p>
          <w:p w14:paraId="713EA478" w14:textId="39D870CE" w:rsidR="001D0BF1" w:rsidRPr="00CF1A49" w:rsidRDefault="000B6CC5" w:rsidP="001D0BF1">
            <w:pPr>
              <w:pStyle w:val="Heading2"/>
              <w:contextualSpacing w:val="0"/>
              <w:outlineLvl w:val="1"/>
            </w:pPr>
            <w:r>
              <w:t>Delicatessen</w:t>
            </w:r>
            <w:r w:rsidR="001D0BF1" w:rsidRPr="00CF1A49">
              <w:t xml:space="preserve">, </w:t>
            </w:r>
            <w:r>
              <w:rPr>
                <w:rStyle w:val="SubtleReference"/>
              </w:rPr>
              <w:t>coles</w:t>
            </w:r>
          </w:p>
          <w:p w14:paraId="0B388682" w14:textId="2E68303A" w:rsidR="001E3120" w:rsidRPr="000B6CC5" w:rsidRDefault="000B6CC5" w:rsidP="000B6CC5">
            <w:pPr>
              <w:jc w:val="both"/>
              <w:rPr>
                <w:lang w:val="en-AU"/>
              </w:rPr>
            </w:pPr>
            <w:r w:rsidRPr="005C2193">
              <w:rPr>
                <w:lang w:val="en-AU"/>
              </w:rPr>
              <w:t xml:space="preserve">Working in </w:t>
            </w:r>
            <w:r>
              <w:rPr>
                <w:lang w:val="en-AU"/>
              </w:rPr>
              <w:t>C</w:t>
            </w:r>
            <w:r w:rsidRPr="005C2193">
              <w:rPr>
                <w:lang w:val="en-AU"/>
              </w:rPr>
              <w:t>oles has g</w:t>
            </w:r>
            <w:r>
              <w:rPr>
                <w:lang w:val="en-AU"/>
              </w:rPr>
              <w:t xml:space="preserve">iven me a mosaic of skills and capabilities necessary for success in any workplace environment. The fast-paced atmosphere proves that I can work under pressure and the many customers coming through has taught me valuable customer service abilities. </w:t>
            </w:r>
          </w:p>
        </w:tc>
      </w:tr>
      <w:tr w:rsidR="00F61DF9" w:rsidRPr="00CF1A49" w14:paraId="481353D6" w14:textId="77777777" w:rsidTr="00F61DF9">
        <w:tc>
          <w:tcPr>
            <w:tcW w:w="9355" w:type="dxa"/>
            <w:tcMar>
              <w:top w:w="216" w:type="dxa"/>
            </w:tcMar>
          </w:tcPr>
          <w:p w14:paraId="4282A579" w14:textId="7ACCCAD5" w:rsidR="00F61DF9" w:rsidRPr="00CF1A49" w:rsidRDefault="000B6CC5" w:rsidP="00F61DF9">
            <w:pPr>
              <w:pStyle w:val="Heading3"/>
              <w:contextualSpacing w:val="0"/>
              <w:outlineLvl w:val="2"/>
            </w:pPr>
            <w:r>
              <w:t>april 2021</w:t>
            </w:r>
            <w:r w:rsidR="00F61DF9" w:rsidRPr="00CF1A49">
              <w:t xml:space="preserve"> – </w:t>
            </w:r>
            <w:r>
              <w:t>present</w:t>
            </w:r>
          </w:p>
          <w:p w14:paraId="2912FB55" w14:textId="31C90169" w:rsidR="00F61DF9" w:rsidRPr="00CF1A49" w:rsidRDefault="000B6CC5" w:rsidP="00F61DF9">
            <w:pPr>
              <w:pStyle w:val="Heading2"/>
              <w:contextualSpacing w:val="0"/>
              <w:outlineLvl w:val="1"/>
            </w:pPr>
            <w:r>
              <w:t>Home care employee</w:t>
            </w:r>
            <w:r w:rsidR="00F61DF9" w:rsidRPr="00CF1A49">
              <w:t xml:space="preserve">, </w:t>
            </w:r>
            <w:r>
              <w:rPr>
                <w:rStyle w:val="SubtleReference"/>
              </w:rPr>
              <w:t>NNP</w:t>
            </w:r>
          </w:p>
          <w:p w14:paraId="587626A0" w14:textId="3B1000BC" w:rsidR="000B6CC5" w:rsidRDefault="000B6CC5" w:rsidP="000B6CC5">
            <w:pPr>
              <w:jc w:val="both"/>
              <w:rPr>
                <w:lang w:val="en-AU"/>
              </w:rPr>
            </w:pPr>
            <w:r>
              <w:rPr>
                <w:lang w:val="en-AU"/>
              </w:rPr>
              <w:t>Working with NNP as a home care employee has provided me with valuable interpersonal skills essential for the workforce such as communication, empathy and understanding. This job focuses on working with people closely, adding on to my already existing teamwork and cooperative abilities.</w:t>
            </w:r>
          </w:p>
          <w:p w14:paraId="6FF8F2F4" w14:textId="3C8D5F7F" w:rsidR="00191424" w:rsidRDefault="00191424" w:rsidP="000B6CC5">
            <w:pPr>
              <w:jc w:val="both"/>
              <w:rPr>
                <w:lang w:val="en-AU"/>
              </w:rPr>
            </w:pPr>
          </w:p>
          <w:sdt>
            <w:sdtPr>
              <w:alias w:val="Skills:"/>
              <w:tag w:val="Skills:"/>
              <w:id w:val="-1392877668"/>
              <w:placeholder>
                <w:docPart w:val="FE9BB2C3F6F745F4938F854FD3762ABA"/>
              </w:placeholder>
              <w:temporary/>
              <w:showingPlcHdr/>
              <w15:appearance w15:val="hidden"/>
            </w:sdtPr>
            <w:sdtEndPr/>
            <w:sdtContent>
              <w:p w14:paraId="58506D68" w14:textId="77777777" w:rsidR="00191424" w:rsidRPr="00CF1A49" w:rsidRDefault="00191424" w:rsidP="00191424">
                <w:pPr>
                  <w:pStyle w:val="Heading1"/>
                  <w:outlineLvl w:val="0"/>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351"/>
              <w:gridCol w:w="4363"/>
            </w:tblGrid>
            <w:tr w:rsidR="00191424" w:rsidRPr="006E1507" w14:paraId="235F8DFA" w14:textId="77777777" w:rsidTr="00CE5831">
              <w:tc>
                <w:tcPr>
                  <w:tcW w:w="4680" w:type="dxa"/>
                </w:tcPr>
                <w:p w14:paraId="63515797" w14:textId="429A1E3D" w:rsidR="006F2484" w:rsidRDefault="00191424" w:rsidP="00191424">
                  <w:pPr>
                    <w:pStyle w:val="ListBullet"/>
                    <w:contextualSpacing w:val="0"/>
                  </w:pPr>
                  <w:r>
                    <w:t>Proficient in HTML</w:t>
                  </w:r>
                  <w:r w:rsidR="006F2484">
                    <w:t xml:space="preserve">, CSS and </w:t>
                  </w:r>
                  <w:proofErr w:type="spellStart"/>
                  <w:r w:rsidR="006F2484">
                    <w:t>Javascript</w:t>
                  </w:r>
                  <w:proofErr w:type="spellEnd"/>
                </w:p>
                <w:p w14:paraId="20820ED7" w14:textId="40DA36F2" w:rsidR="00191424" w:rsidRPr="006E1507" w:rsidRDefault="006F2484" w:rsidP="00191424">
                  <w:pPr>
                    <w:pStyle w:val="ListBullet"/>
                    <w:contextualSpacing w:val="0"/>
                  </w:pPr>
                  <w:r>
                    <w:t xml:space="preserve">Competent in </w:t>
                  </w:r>
                  <w:r w:rsidR="00A14B79">
                    <w:t>node.js</w:t>
                  </w:r>
                  <w:r>
                    <w:t>, express.js and Python</w:t>
                  </w:r>
                </w:p>
                <w:p w14:paraId="388022B3" w14:textId="5B380887" w:rsidR="00191424" w:rsidRDefault="00191424" w:rsidP="00191424">
                  <w:pPr>
                    <w:pStyle w:val="ListBullet"/>
                    <w:contextualSpacing w:val="0"/>
                  </w:pPr>
                  <w:r>
                    <w:t>Proficient in Libraries such as bootstrap, materialize</w:t>
                  </w:r>
                  <w:r w:rsidR="00180BFB">
                    <w:t xml:space="preserve">, </w:t>
                  </w:r>
                  <w:r w:rsidR="00D4501A">
                    <w:t>jQuery</w:t>
                  </w:r>
                  <w:r w:rsidR="00180BFB">
                    <w:t xml:space="preserve"> &amp; moment.js</w:t>
                  </w:r>
                </w:p>
                <w:p w14:paraId="6957006C" w14:textId="5DFD2AE4" w:rsidR="008C3F00" w:rsidRDefault="00A14B79" w:rsidP="00046579">
                  <w:pPr>
                    <w:pStyle w:val="ListBullet"/>
                    <w:contextualSpacing w:val="0"/>
                  </w:pPr>
                  <w:r>
                    <w:t xml:space="preserve">Familiar with </w:t>
                  </w:r>
                  <w:r w:rsidR="00AC0196">
                    <w:t>implementing testing through libraries such as jest</w:t>
                  </w:r>
                </w:p>
                <w:p w14:paraId="6D7B2521" w14:textId="4BD98191" w:rsidR="00191424" w:rsidRPr="00CF1A49" w:rsidRDefault="00191424" w:rsidP="00191424">
                  <w:pPr>
                    <w:pStyle w:val="Heading1"/>
                    <w:outlineLvl w:val="0"/>
                  </w:pPr>
                  <w:r>
                    <w:rPr>
                      <w:noProof/>
                    </w:rPr>
                    <mc:AlternateContent>
                      <mc:Choice Requires="wps">
                        <w:drawing>
                          <wp:anchor distT="45720" distB="45720" distL="114300" distR="114300" simplePos="0" relativeHeight="251659264" behindDoc="0" locked="0" layoutInCell="1" allowOverlap="1" wp14:anchorId="752A4F91" wp14:editId="72D32D53">
                            <wp:simplePos x="0" y="0"/>
                            <wp:positionH relativeFrom="column">
                              <wp:posOffset>-577215</wp:posOffset>
                            </wp:positionH>
                            <wp:positionV relativeFrom="paragraph">
                              <wp:posOffset>470535</wp:posOffset>
                            </wp:positionV>
                            <wp:extent cx="6667500" cy="1404620"/>
                            <wp:effectExtent l="0" t="0" r="19050"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404620"/>
                                    </a:xfrm>
                                    <a:prstGeom prst="rect">
                                      <a:avLst/>
                                    </a:prstGeom>
                                    <a:solidFill>
                                      <a:srgbClr val="FFFFFF"/>
                                    </a:solidFill>
                                    <a:ln w="9525">
                                      <a:solidFill>
                                        <a:srgbClr val="000000"/>
                                      </a:solidFill>
                                      <a:miter lim="800000"/>
                                      <a:headEnd/>
                                      <a:tailEnd/>
                                    </a:ln>
                                  </wps:spPr>
                                  <wps:txbx>
                                    <w:txbxContent>
                                      <w:p w14:paraId="79643E1D" w14:textId="77777777" w:rsidR="00191424" w:rsidRPr="00E37AA3" w:rsidRDefault="00191424" w:rsidP="00191424">
                                        <w:pPr>
                                          <w:jc w:val="center"/>
                                          <w:rPr>
                                            <w:i/>
                                            <w:iCs/>
                                          </w:rPr>
                                        </w:pPr>
                                        <w:r w:rsidRPr="00E37AA3">
                                          <w:rPr>
                                            <w:i/>
                                            <w:iCs/>
                                          </w:rPr>
                                          <w:t>Collaborative project: The travel planner</w:t>
                                        </w:r>
                                      </w:p>
                                      <w:p w14:paraId="15AFDB98" w14:textId="77777777" w:rsidR="00191424" w:rsidRDefault="00191424" w:rsidP="00191424">
                                        <w:r>
                                          <w:t xml:space="preserve">The Travel planner was designed by 3 other developers with a focus on UI to provide and immersive experience. With a responsive design through Materialize, the implementation of server-side </w:t>
                                        </w:r>
                                        <w:proofErr w:type="gramStart"/>
                                        <w:r>
                                          <w:t>API’s</w:t>
                                        </w:r>
                                        <w:proofErr w:type="gramEnd"/>
                                        <w:r>
                                          <w:t xml:space="preserve">, and the manipulation of local storage boosted through </w:t>
                                        </w:r>
                                        <w:proofErr w:type="spellStart"/>
                                        <w:r>
                                          <w:t>HTMl</w:t>
                                        </w:r>
                                        <w:proofErr w:type="spellEnd"/>
                                        <w:r>
                                          <w:t xml:space="preserve"> and </w:t>
                                        </w:r>
                                        <w:proofErr w:type="spellStart"/>
                                        <w:r>
                                          <w:t>javascript</w:t>
                                        </w:r>
                                        <w:proofErr w:type="spellEnd"/>
                                        <w:r>
                                          <w:t xml:space="preserve"> it is a site to entice travel. Check it out at: </w:t>
                                        </w:r>
                                      </w:p>
                                      <w:p w14:paraId="16880FD7" w14:textId="77777777" w:rsidR="00191424" w:rsidRPr="006E1507" w:rsidRDefault="00191424" w:rsidP="00191424">
                                        <w:r w:rsidRPr="00E37AA3">
                                          <w:t>https://n1cholassmith.github.io/country-travel-advisor/</w:t>
                                        </w:r>
                                      </w:p>
                                      <w:p w14:paraId="7CD478BA" w14:textId="77777777" w:rsidR="00191424" w:rsidRDefault="00191424" w:rsidP="0019142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2A4F91" id="_x0000_t202" coordsize="21600,21600" o:spt="202" path="m,l,21600r21600,l21600,xe">
                            <v:stroke joinstyle="miter"/>
                            <v:path gradientshapeok="t" o:connecttype="rect"/>
                          </v:shapetype>
                          <v:shape id="Text Box 2" o:spid="_x0000_s1026" type="#_x0000_t202" style="position:absolute;margin-left:-45.45pt;margin-top:37.05pt;width:5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">
                            <v:textbox style="mso-fit-shape-to-text:t">
                              <w:txbxContent>
                                <w:p w14:paraId="79643E1D" w14:textId="77777777" w:rsidR="00191424" w:rsidRPr="00E37AA3" w:rsidRDefault="00191424" w:rsidP="00191424">
                                  <w:pPr>
                                    <w:jc w:val="center"/>
                                    <w:rPr>
                                      <w:i/>
                                      <w:iCs/>
                                    </w:rPr>
                                  </w:pPr>
                                  <w:r w:rsidRPr="00E37AA3">
                                    <w:rPr>
                                      <w:i/>
                                      <w:iCs/>
                                    </w:rPr>
                                    <w:t>Collaborative project: The travel planner</w:t>
                                  </w:r>
                                </w:p>
                                <w:p w14:paraId="15AFDB98" w14:textId="77777777" w:rsidR="00191424" w:rsidRDefault="00191424" w:rsidP="00191424">
                                  <w:r>
                                    <w:t xml:space="preserve">The Travel planner was designed by 3 other developers with a focus on UI to provide and immersive experience. With a responsive design through Materialize, the implementation of server-side API’s, and the manipulation of local storage boosted through HTMl and javascript it is a site to entice travel. Check it out at: </w:t>
                                  </w:r>
                                </w:p>
                                <w:p w14:paraId="16880FD7" w14:textId="77777777" w:rsidR="00191424" w:rsidRPr="006E1507" w:rsidRDefault="00191424" w:rsidP="00191424">
                                  <w:r w:rsidRPr="00E37AA3">
                                    <w:t>https://n1cholassmith.github.io/country-travel-advisor/</w:t>
                                  </w:r>
                                </w:p>
                                <w:p w14:paraId="7CD478BA" w14:textId="77777777" w:rsidR="00191424" w:rsidRDefault="00191424" w:rsidP="00191424"/>
                              </w:txbxContent>
                            </v:textbox>
                          </v:shape>
                        </w:pict>
                      </mc:Fallback>
                    </mc:AlternateContent>
                  </w:r>
                  <w:r>
                    <w:t>Exemplary works</w:t>
                  </w:r>
                </w:p>
                <w:p w14:paraId="284C6571" w14:textId="68192615" w:rsidR="00191424" w:rsidRPr="006E1507" w:rsidRDefault="00191424" w:rsidP="00191424">
                  <w:pPr>
                    <w:pStyle w:val="ListBullet"/>
                    <w:numPr>
                      <w:ilvl w:val="0"/>
                      <w:numId w:val="0"/>
                    </w:numPr>
                    <w:ind w:left="360" w:hanging="360"/>
                    <w:contextualSpacing w:val="0"/>
                  </w:pPr>
                </w:p>
              </w:tc>
              <w:tc>
                <w:tcPr>
                  <w:tcW w:w="4680" w:type="dxa"/>
                  <w:tcMar>
                    <w:left w:w="360" w:type="dxa"/>
                  </w:tcMar>
                </w:tcPr>
                <w:p w14:paraId="2BED2158" w14:textId="6B62DF38" w:rsidR="00046579" w:rsidRDefault="00046579" w:rsidP="00191424">
                  <w:pPr>
                    <w:pStyle w:val="ListBullet"/>
                    <w:contextualSpacing w:val="0"/>
                  </w:pPr>
                  <w:r>
                    <w:t>Dabbled in PHP</w:t>
                  </w:r>
                </w:p>
                <w:p w14:paraId="15DC5CAC" w14:textId="45CEDC7A" w:rsidR="00191424" w:rsidRPr="006E1507" w:rsidRDefault="00191424" w:rsidP="00191424">
                  <w:pPr>
                    <w:pStyle w:val="ListBullet"/>
                    <w:contextualSpacing w:val="0"/>
                  </w:pPr>
                  <w:r>
                    <w:t>An eye for detail and understanding of UI development</w:t>
                  </w:r>
                </w:p>
                <w:p w14:paraId="4EDBDF7E" w14:textId="77777777" w:rsidR="00191424" w:rsidRDefault="00191424" w:rsidP="00191424">
                  <w:pPr>
                    <w:pStyle w:val="ListBullet"/>
                    <w:contextualSpacing w:val="0"/>
                  </w:pPr>
                  <w:r>
                    <w:t>Familiar with the command line</w:t>
                  </w:r>
                </w:p>
                <w:p w14:paraId="2BC44388" w14:textId="4A5E1118" w:rsidR="00A14B79" w:rsidRPr="006E1507" w:rsidRDefault="00A14B79" w:rsidP="00191424">
                  <w:pPr>
                    <w:pStyle w:val="ListBullet"/>
                    <w:contextualSpacing w:val="0"/>
                  </w:pPr>
                  <w:r>
                    <w:t xml:space="preserve">Understanding of the </w:t>
                  </w:r>
                  <w:r w:rsidR="00A17D1F">
                    <w:t>fundamentals</w:t>
                  </w:r>
                  <w:r>
                    <w:t xml:space="preserve"> of object orientated programming</w:t>
                  </w:r>
                </w:p>
              </w:tc>
            </w:tr>
          </w:tbl>
          <w:p w14:paraId="23D673EF" w14:textId="58245DF3" w:rsidR="00191424" w:rsidRPr="006E1507" w:rsidRDefault="00191424" w:rsidP="00191424">
            <w:r>
              <w:rPr>
                <w:noProof/>
              </w:rPr>
              <mc:AlternateContent>
                <mc:Choice Requires="wps">
                  <w:drawing>
                    <wp:anchor distT="45720" distB="45720" distL="114300" distR="114300" simplePos="0" relativeHeight="251663360" behindDoc="0" locked="0" layoutInCell="1" allowOverlap="1" wp14:anchorId="4AC2192C" wp14:editId="134C979C">
                      <wp:simplePos x="0" y="0"/>
                      <wp:positionH relativeFrom="column">
                        <wp:posOffset>-298450</wp:posOffset>
                      </wp:positionH>
                      <wp:positionV relativeFrom="paragraph">
                        <wp:posOffset>4756785</wp:posOffset>
                      </wp:positionV>
                      <wp:extent cx="6667500" cy="1404620"/>
                      <wp:effectExtent l="0" t="0" r="19050" b="158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404620"/>
                              </a:xfrm>
                              <a:prstGeom prst="rect">
                                <a:avLst/>
                              </a:prstGeom>
                              <a:solidFill>
                                <a:srgbClr val="FFFFFF"/>
                              </a:solidFill>
                              <a:ln w="9525">
                                <a:solidFill>
                                  <a:srgbClr val="000000"/>
                                </a:solidFill>
                                <a:miter lim="800000"/>
                                <a:headEnd/>
                                <a:tailEnd/>
                              </a:ln>
                            </wps:spPr>
                            <wps:txbx>
                              <w:txbxContent>
                                <w:p w14:paraId="7E287EAA" w14:textId="77777777" w:rsidR="00191424" w:rsidRPr="00E37AA3" w:rsidRDefault="00191424" w:rsidP="00191424">
                                  <w:pPr>
                                    <w:jc w:val="center"/>
                                    <w:rPr>
                                      <w:i/>
                                      <w:iCs/>
                                    </w:rPr>
                                  </w:pPr>
                                  <w:r w:rsidRPr="00E37AA3">
                                    <w:rPr>
                                      <w:i/>
                                      <w:iCs/>
                                    </w:rPr>
                                    <w:t xml:space="preserve">Independent project: The </w:t>
                                  </w:r>
                                  <w:proofErr w:type="gramStart"/>
                                  <w:r w:rsidRPr="00E37AA3">
                                    <w:rPr>
                                      <w:i/>
                                      <w:iCs/>
                                    </w:rPr>
                                    <w:t>Work day</w:t>
                                  </w:r>
                                  <w:proofErr w:type="gramEnd"/>
                                  <w:r w:rsidRPr="00E37AA3">
                                    <w:rPr>
                                      <w:i/>
                                      <w:iCs/>
                                    </w:rPr>
                                    <w:t xml:space="preserve"> planner</w:t>
                                  </w:r>
                                </w:p>
                                <w:p w14:paraId="72902CC7" w14:textId="77777777" w:rsidR="00191424" w:rsidRDefault="00191424" w:rsidP="00191424">
                                  <w:r>
                                    <w:t xml:space="preserve">The Travel planner was designed independently by me. Designed to effectively plan your 9-5 </w:t>
                                  </w:r>
                                  <w:proofErr w:type="gramStart"/>
                                  <w:r>
                                    <w:t>work day</w:t>
                                  </w:r>
                                  <w:proofErr w:type="gramEnd"/>
                                  <w:r>
                                    <w:t>, this project implements languages such as HTML, CSS and JavaScript; libraries such as Bootstrap and Moment.js; and manipulation of local storage to provide a simple but effective user experience.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C2192C" id="_x0000_s1027" type="#_x0000_t202" style="position:absolute;margin-left:-23.5pt;margin-top:374.55pt;width:5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">
                      <v:textbox style="mso-fit-shape-to-text:t">
                        <w:txbxContent>
                          <w:p w14:paraId="7E287EAA" w14:textId="77777777" w:rsidR="00191424" w:rsidRPr="00E37AA3" w:rsidRDefault="00191424" w:rsidP="00191424">
                            <w:pPr>
                              <w:jc w:val="center"/>
                              <w:rPr>
                                <w:i/>
                                <w:iCs/>
                              </w:rPr>
                            </w:pPr>
                            <w:r w:rsidRPr="00E37AA3">
                              <w:rPr>
                                <w:i/>
                                <w:iCs/>
                              </w:rPr>
                              <w:t>Independent project: The Work day planner</w:t>
                            </w:r>
                          </w:p>
                          <w:p w14:paraId="72902CC7" w14:textId="77777777" w:rsidR="00191424" w:rsidRDefault="00191424" w:rsidP="00191424">
                            <w:r>
                              <w:t>The Travel planner was designed independently by me. Designed to effectively plan your 9-5 work day, this project implements languages such as HTML, CSS and JavaScript; libraries such as Bootstrap and Moment.js; and manipulation of local storage to provide a simple but effective user experience.</w:t>
                            </w:r>
                          </w:p>
                        </w:txbxContent>
                      </v:textbox>
                    </v:shape>
                  </w:pict>
                </mc:Fallback>
              </mc:AlternateContent>
            </w:r>
            <w:r>
              <w:rPr>
                <w:noProof/>
              </w:rPr>
              <mc:AlternateContent>
                <mc:Choice Requires="wps">
                  <w:drawing>
                    <wp:anchor distT="45720" distB="45720" distL="114300" distR="114300" simplePos="0" relativeHeight="251662336" behindDoc="0" locked="0" layoutInCell="1" allowOverlap="1" wp14:anchorId="7C61015A" wp14:editId="307DD70D">
                      <wp:simplePos x="0" y="0"/>
                      <wp:positionH relativeFrom="column">
                        <wp:posOffset>-190500</wp:posOffset>
                      </wp:positionH>
                      <wp:positionV relativeFrom="paragraph">
                        <wp:posOffset>3410585</wp:posOffset>
                      </wp:positionV>
                      <wp:extent cx="6667500" cy="1404620"/>
                      <wp:effectExtent l="0" t="0" r="19050" b="158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404620"/>
                              </a:xfrm>
                              <a:prstGeom prst="rect">
                                <a:avLst/>
                              </a:prstGeom>
                              <a:solidFill>
                                <a:srgbClr val="FFFFFF"/>
                              </a:solidFill>
                              <a:ln w="9525">
                                <a:solidFill>
                                  <a:srgbClr val="000000"/>
                                </a:solidFill>
                                <a:miter lim="800000"/>
                                <a:headEnd/>
                                <a:tailEnd/>
                              </a:ln>
                            </wps:spPr>
                            <wps:txbx>
                              <w:txbxContent>
                                <w:p w14:paraId="2012B339" w14:textId="77777777" w:rsidR="00191424" w:rsidRPr="00E37AA3" w:rsidRDefault="00191424" w:rsidP="00191424">
                                  <w:pPr>
                                    <w:jc w:val="center"/>
                                    <w:rPr>
                                      <w:i/>
                                      <w:iCs/>
                                    </w:rPr>
                                  </w:pPr>
                                  <w:r w:rsidRPr="00E37AA3">
                                    <w:rPr>
                                      <w:i/>
                                      <w:iCs/>
                                    </w:rPr>
                                    <w:t xml:space="preserve">Independent project: The </w:t>
                                  </w:r>
                                  <w:proofErr w:type="gramStart"/>
                                  <w:r w:rsidRPr="00E37AA3">
                                    <w:rPr>
                                      <w:i/>
                                      <w:iCs/>
                                    </w:rPr>
                                    <w:t>Work day</w:t>
                                  </w:r>
                                  <w:proofErr w:type="gramEnd"/>
                                  <w:r w:rsidRPr="00E37AA3">
                                    <w:rPr>
                                      <w:i/>
                                      <w:iCs/>
                                    </w:rPr>
                                    <w:t xml:space="preserve"> planner</w:t>
                                  </w:r>
                                </w:p>
                                <w:p w14:paraId="08725EF6" w14:textId="77777777" w:rsidR="00191424" w:rsidRDefault="00191424" w:rsidP="00191424">
                                  <w:r>
                                    <w:t xml:space="preserve">The Travel planner was designed independently by me. Designed to effectively plan your 9-5 </w:t>
                                  </w:r>
                                  <w:proofErr w:type="gramStart"/>
                                  <w:r>
                                    <w:t>work day</w:t>
                                  </w:r>
                                  <w:proofErr w:type="gramEnd"/>
                                  <w:r>
                                    <w:t>, this project implements languages such as HTML, CSS and JavaScript; libraries such as Bootstrap and Moment.js; and manipulation of local storage to provide a simple but effective user experience.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61015A" id="_x0000_s1028" type="#_x0000_t202" style="position:absolute;margin-left:-15pt;margin-top:268.55pt;width:5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">
                      <v:textbox style="mso-fit-shape-to-text:t">
                        <w:txbxContent>
                          <w:p w14:paraId="2012B339" w14:textId="77777777" w:rsidR="00191424" w:rsidRPr="00E37AA3" w:rsidRDefault="00191424" w:rsidP="00191424">
                            <w:pPr>
                              <w:jc w:val="center"/>
                              <w:rPr>
                                <w:i/>
                                <w:iCs/>
                              </w:rPr>
                            </w:pPr>
                            <w:r w:rsidRPr="00E37AA3">
                              <w:rPr>
                                <w:i/>
                                <w:iCs/>
                              </w:rPr>
                              <w:t>Independent project: The Work day planner</w:t>
                            </w:r>
                          </w:p>
                          <w:p w14:paraId="08725EF6" w14:textId="77777777" w:rsidR="00191424" w:rsidRDefault="00191424" w:rsidP="00191424">
                            <w:r>
                              <w:t>The Travel planner was designed independently by me. Designed to effectively plan your 9-5 work day, this project implements languages such as HTML, CSS and JavaScript; libraries such as Bootstrap and Moment.js; and manipulation of local storage to provide a simple but effective user experience.</w:t>
                            </w:r>
                          </w:p>
                        </w:txbxContent>
                      </v:textbox>
                    </v:shape>
                  </w:pict>
                </mc:Fallback>
              </mc:AlternateContent>
            </w:r>
          </w:p>
          <w:p w14:paraId="1695517F" w14:textId="08509E5B" w:rsidR="00191424" w:rsidRPr="00191424" w:rsidRDefault="00191424" w:rsidP="000B6CC5">
            <w:pPr>
              <w:jc w:val="both"/>
            </w:pPr>
          </w:p>
          <w:p w14:paraId="5840C6B1" w14:textId="7DC418E6" w:rsidR="00F61DF9" w:rsidRPr="000B6CC5" w:rsidRDefault="00F61DF9" w:rsidP="00F61DF9">
            <w:pPr>
              <w:rPr>
                <w:lang w:val="en-AU"/>
              </w:rPr>
            </w:pPr>
          </w:p>
        </w:tc>
      </w:tr>
    </w:tbl>
    <w:p w14:paraId="308541D9" w14:textId="17D7B532" w:rsidR="00191424" w:rsidRDefault="00191424" w:rsidP="00191424">
      <w:pPr>
        <w:pStyle w:val="Heading1"/>
      </w:pPr>
      <w:r>
        <w:rPr>
          <w:noProof/>
        </w:rPr>
        <mc:AlternateContent>
          <mc:Choice Requires="wps">
            <w:drawing>
              <wp:anchor distT="45720" distB="45720" distL="114300" distR="114300" simplePos="0" relativeHeight="251660288" behindDoc="0" locked="0" layoutInCell="1" allowOverlap="1" wp14:anchorId="6C62AF47" wp14:editId="4D5F5280">
                <wp:simplePos x="0" y="0"/>
                <wp:positionH relativeFrom="column">
                  <wp:posOffset>-141605</wp:posOffset>
                </wp:positionH>
                <wp:positionV relativeFrom="paragraph">
                  <wp:posOffset>356870</wp:posOffset>
                </wp:positionV>
                <wp:extent cx="6667500" cy="1404620"/>
                <wp:effectExtent l="0" t="0" r="19050" b="158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404620"/>
                        </a:xfrm>
                        <a:prstGeom prst="rect">
                          <a:avLst/>
                        </a:prstGeom>
                        <a:solidFill>
                          <a:srgbClr val="FFFFFF"/>
                        </a:solidFill>
                        <a:ln w="9525">
                          <a:solidFill>
                            <a:srgbClr val="000000"/>
                          </a:solidFill>
                          <a:miter lim="800000"/>
                          <a:headEnd/>
                          <a:tailEnd/>
                        </a:ln>
                      </wps:spPr>
                      <wps:txbx>
                        <w:txbxContent>
                          <w:p w14:paraId="6EBE1344" w14:textId="77777777" w:rsidR="00191424" w:rsidRPr="00E37AA3" w:rsidRDefault="00191424" w:rsidP="00191424">
                            <w:pPr>
                              <w:jc w:val="center"/>
                              <w:rPr>
                                <w:i/>
                                <w:iCs/>
                              </w:rPr>
                            </w:pPr>
                            <w:r w:rsidRPr="00E37AA3">
                              <w:rPr>
                                <w:i/>
                                <w:iCs/>
                              </w:rPr>
                              <w:t xml:space="preserve">Independent project: The </w:t>
                            </w:r>
                            <w:proofErr w:type="gramStart"/>
                            <w:r w:rsidRPr="00E37AA3">
                              <w:rPr>
                                <w:i/>
                                <w:iCs/>
                              </w:rPr>
                              <w:t>Work day</w:t>
                            </w:r>
                            <w:proofErr w:type="gramEnd"/>
                            <w:r w:rsidRPr="00E37AA3">
                              <w:rPr>
                                <w:i/>
                                <w:iCs/>
                              </w:rPr>
                              <w:t xml:space="preserve"> planner</w:t>
                            </w:r>
                          </w:p>
                          <w:p w14:paraId="0CF61A02" w14:textId="28351744" w:rsidR="00191424" w:rsidRDefault="00191424" w:rsidP="00191424">
                            <w:r>
                              <w:t xml:space="preserve">The Travel planner was designed independently by me. Designed to effectively plan your 9-5 </w:t>
                            </w:r>
                            <w:proofErr w:type="gramStart"/>
                            <w:r>
                              <w:t>work day</w:t>
                            </w:r>
                            <w:proofErr w:type="gramEnd"/>
                            <w:r w:rsidR="00F7645B">
                              <w:t xml:space="preserve"> through </w:t>
                            </w:r>
                            <w:proofErr w:type="spellStart"/>
                            <w:r w:rsidR="00F7645B">
                              <w:t>colour</w:t>
                            </w:r>
                            <w:proofErr w:type="spellEnd"/>
                            <w:r w:rsidR="00F7645B">
                              <w:t xml:space="preserve"> representation of past, present, and future</w:t>
                            </w:r>
                            <w:r>
                              <w:t>, this project implements languages such as HTML, CSS and JavaScript; libraries such as Bootstrap and Moment.js; and manipulation of local storage to provide a simple but effective user experience.</w:t>
                            </w:r>
                          </w:p>
                          <w:p w14:paraId="17CA49AC" w14:textId="3D84D4B9" w:rsidR="004067C2" w:rsidRDefault="004067C2" w:rsidP="00191424">
                            <w:r>
                              <w:t>Check it out at:</w:t>
                            </w:r>
                            <w:r w:rsidRPr="004067C2">
                              <w:t xml:space="preserve"> https://lills1.github.io/day-planner/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62AF47" id="_x0000_s1029" type="#_x0000_t202" style="position:absolute;margin-left:-11.15pt;margin-top:28.1pt;width:52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">
                <v:textbox style="mso-fit-shape-to-text:t">
                  <w:txbxContent>
                    <w:p w14:paraId="6EBE1344" w14:textId="77777777" w:rsidR="00191424" w:rsidRPr="00E37AA3" w:rsidRDefault="00191424" w:rsidP="00191424">
                      <w:pPr>
                        <w:jc w:val="center"/>
                        <w:rPr>
                          <w:i/>
                          <w:iCs/>
                        </w:rPr>
                      </w:pPr>
                      <w:r w:rsidRPr="00E37AA3">
                        <w:rPr>
                          <w:i/>
                          <w:iCs/>
                        </w:rPr>
                        <w:t>Independent project: The Work day planner</w:t>
                      </w:r>
                    </w:p>
                    <w:p w14:paraId="0CF61A02" w14:textId="28351744" w:rsidR="00191424" w:rsidRDefault="00191424" w:rsidP="00191424">
                      <w:r>
                        <w:t>The Travel planner was designed independently by me. Designed to effectively plan your 9-5 work day</w:t>
                      </w:r>
                      <w:r w:rsidR="00F7645B">
                        <w:t xml:space="preserve"> through colour representation of past, present, and future</w:t>
                      </w:r>
                      <w:r>
                        <w:t>, this project implements languages such as HTML, CSS and JavaScript; libraries such as Bootstrap and Moment.js; and manipulation of local storage to provide a simple but effective user experience.</w:t>
                      </w:r>
                    </w:p>
                    <w:p w14:paraId="17CA49AC" w14:textId="3D84D4B9" w:rsidR="004067C2" w:rsidRDefault="004067C2" w:rsidP="00191424">
                      <w:r>
                        <w:t>Check it out at:</w:t>
                      </w:r>
                      <w:r w:rsidRPr="004067C2">
                        <w:t xml:space="preserve"> https://lills1.github.io/day-planner/</w:t>
                      </w:r>
                    </w:p>
                  </w:txbxContent>
                </v:textbox>
              </v:shape>
            </w:pict>
          </mc:Fallback>
        </mc:AlternateContent>
      </w:r>
    </w:p>
    <w:p w14:paraId="18C790F0" w14:textId="520EAB88" w:rsidR="00191424" w:rsidRDefault="00191424">
      <w:pPr>
        <w:rPr>
          <w:rFonts w:asciiTheme="majorHAnsi" w:eastAsiaTheme="majorEastAsia" w:hAnsiTheme="majorHAnsi" w:cstheme="majorBidi"/>
          <w:b/>
          <w:caps/>
          <w:color w:val="262626" w:themeColor="text1" w:themeTint="D9"/>
          <w:sz w:val="28"/>
          <w:szCs w:val="32"/>
        </w:rPr>
      </w:pPr>
      <w:r>
        <w:br w:type="page"/>
      </w:r>
    </w:p>
    <w:p w14:paraId="3AE72817" w14:textId="06352A91" w:rsidR="00B51D1B" w:rsidRPr="006E1507" w:rsidRDefault="00191424" w:rsidP="00191424">
      <w:pPr>
        <w:pStyle w:val="Heading1"/>
      </w:pPr>
      <w:r>
        <w:rPr>
          <w:noProof/>
        </w:rPr>
        <w:lastRenderedPageBreak/>
        <mc:AlternateContent>
          <mc:Choice Requires="wps">
            <w:drawing>
              <wp:anchor distT="45720" distB="45720" distL="114300" distR="114300" simplePos="0" relativeHeight="251661312" behindDoc="0" locked="0" layoutInCell="1" allowOverlap="1" wp14:anchorId="66AFE337" wp14:editId="7EA2EE4A">
                <wp:simplePos x="0" y="0"/>
                <wp:positionH relativeFrom="column">
                  <wp:posOffset>-221615</wp:posOffset>
                </wp:positionH>
                <wp:positionV relativeFrom="paragraph">
                  <wp:posOffset>-1905</wp:posOffset>
                </wp:positionV>
                <wp:extent cx="6667500" cy="1404620"/>
                <wp:effectExtent l="0" t="0" r="19050" b="158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1404620"/>
                        </a:xfrm>
                        <a:prstGeom prst="rect">
                          <a:avLst/>
                        </a:prstGeom>
                        <a:solidFill>
                          <a:srgbClr val="FFFFFF"/>
                        </a:solidFill>
                        <a:ln w="9525">
                          <a:solidFill>
                            <a:srgbClr val="000000"/>
                          </a:solidFill>
                          <a:miter lim="800000"/>
                          <a:headEnd/>
                          <a:tailEnd/>
                        </a:ln>
                      </wps:spPr>
                      <wps:txbx>
                        <w:txbxContent>
                          <w:p w14:paraId="26B1C143" w14:textId="0C845AA9" w:rsidR="00191424" w:rsidRPr="00E37AA3" w:rsidRDefault="00191424" w:rsidP="00191424">
                            <w:pPr>
                              <w:jc w:val="center"/>
                              <w:rPr>
                                <w:i/>
                                <w:iCs/>
                              </w:rPr>
                            </w:pPr>
                            <w:r w:rsidRPr="00E37AA3">
                              <w:rPr>
                                <w:i/>
                                <w:iCs/>
                              </w:rPr>
                              <w:t xml:space="preserve">Independent project: The </w:t>
                            </w:r>
                            <w:r>
                              <w:rPr>
                                <w:i/>
                                <w:iCs/>
                              </w:rPr>
                              <w:t>weather app</w:t>
                            </w:r>
                          </w:p>
                          <w:p w14:paraId="0C4FDC2B" w14:textId="2BE1A13D" w:rsidR="00191424" w:rsidRDefault="00191424" w:rsidP="00191424">
                            <w:proofErr w:type="gramStart"/>
                            <w:r>
                              <w:t>Again</w:t>
                            </w:r>
                            <w:proofErr w:type="gramEnd"/>
                            <w:r>
                              <w:t xml:space="preserve"> designed with an immersive UI, this project </w:t>
                            </w:r>
                            <w:proofErr w:type="spellStart"/>
                            <w:r>
                              <w:t>utilises</w:t>
                            </w:r>
                            <w:proofErr w:type="spellEnd"/>
                            <w:r>
                              <w:t xml:space="preserve"> HTML, CSS and </w:t>
                            </w:r>
                            <w:proofErr w:type="spellStart"/>
                            <w:r>
                              <w:t>Javascript</w:t>
                            </w:r>
                            <w:proofErr w:type="spellEnd"/>
                            <w:r>
                              <w:t>; libraries such as Bootstrap and Moment.js; and manipulation of local storage to provide a captivating user experience.</w:t>
                            </w:r>
                          </w:p>
                          <w:p w14:paraId="09F36772" w14:textId="286CFF04" w:rsidR="004067C2" w:rsidRDefault="004067C2" w:rsidP="00191424">
                            <w:r>
                              <w:t xml:space="preserve">Check it out at: </w:t>
                            </w:r>
                            <w:r w:rsidRPr="004067C2">
                              <w:t>https://lills1.github.io/weather-dashboard/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AFE337" id="_x0000_s1030" type="#_x0000_t202" style="position:absolute;margin-left:-17.45pt;margin-top:-.15pt;width:5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">
                <v:textbox style="mso-fit-shape-to-text:t">
                  <w:txbxContent>
                    <w:p w14:paraId="26B1C143" w14:textId="0C845AA9" w:rsidR="00191424" w:rsidRPr="00E37AA3" w:rsidRDefault="00191424" w:rsidP="00191424">
                      <w:pPr>
                        <w:jc w:val="center"/>
                        <w:rPr>
                          <w:i/>
                          <w:iCs/>
                        </w:rPr>
                      </w:pPr>
                      <w:r w:rsidRPr="00E37AA3">
                        <w:rPr>
                          <w:i/>
                          <w:iCs/>
                        </w:rPr>
                        <w:t xml:space="preserve">Independent project: The </w:t>
                      </w:r>
                      <w:r>
                        <w:rPr>
                          <w:i/>
                          <w:iCs/>
                        </w:rPr>
                        <w:t>weather app</w:t>
                      </w:r>
                    </w:p>
                    <w:p w14:paraId="0C4FDC2B" w14:textId="2BE1A13D" w:rsidR="00191424" w:rsidRDefault="00191424" w:rsidP="00191424">
                      <w:r>
                        <w:t>Again designed with an immersive UI, this project utilises HTML, CSS and Javascript; libraries such as Bootstrap and Moment.js; and manipulation of local storage to provide a captivating user experience.</w:t>
                      </w:r>
                    </w:p>
                    <w:p w14:paraId="09F36772" w14:textId="286CFF04" w:rsidR="004067C2" w:rsidRDefault="004067C2" w:rsidP="00191424">
                      <w:r>
                        <w:t xml:space="preserve">Check it out at: </w:t>
                      </w:r>
                      <w:r w:rsidRPr="004067C2">
                        <w:t>https://lills1.github.io/weather-dashboard/</w:t>
                      </w:r>
                    </w:p>
                  </w:txbxContent>
                </v:textbox>
              </v:shape>
            </w:pict>
          </mc:Fallback>
        </mc:AlternateContent>
      </w:r>
    </w:p>
    <w:sectPr w:rsidR="00B51D1B" w:rsidRPr="006E1507" w:rsidSect="005A1B10">
      <w:footerReference w:type="default" r:id="rId11"/>
      <w:headerReference w:type="first" r:id="rId12"/>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3010A" w14:textId="77777777" w:rsidR="00861993" w:rsidRDefault="00861993" w:rsidP="0068194B">
      <w:r>
        <w:separator/>
      </w:r>
    </w:p>
    <w:p w14:paraId="3C4B9C53" w14:textId="77777777" w:rsidR="00861993" w:rsidRDefault="00861993"/>
    <w:p w14:paraId="3BB8DEC4" w14:textId="77777777" w:rsidR="00861993" w:rsidRDefault="00861993"/>
  </w:endnote>
  <w:endnote w:type="continuationSeparator" w:id="0">
    <w:p w14:paraId="3CE7FD33" w14:textId="77777777" w:rsidR="00861993" w:rsidRDefault="00861993" w:rsidP="0068194B">
      <w:r>
        <w:continuationSeparator/>
      </w:r>
    </w:p>
    <w:p w14:paraId="2AE95AB5" w14:textId="77777777" w:rsidR="00861993" w:rsidRDefault="00861993"/>
    <w:p w14:paraId="554988AD" w14:textId="77777777" w:rsidR="00861993" w:rsidRDefault="008619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58AEC2C4"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76B69" w14:textId="77777777" w:rsidR="00861993" w:rsidRDefault="00861993" w:rsidP="0068194B">
      <w:r>
        <w:separator/>
      </w:r>
    </w:p>
    <w:p w14:paraId="22406B52" w14:textId="77777777" w:rsidR="00861993" w:rsidRDefault="00861993"/>
    <w:p w14:paraId="1C61E9E7" w14:textId="77777777" w:rsidR="00861993" w:rsidRDefault="00861993"/>
  </w:footnote>
  <w:footnote w:type="continuationSeparator" w:id="0">
    <w:p w14:paraId="6F13FA5D" w14:textId="77777777" w:rsidR="00861993" w:rsidRDefault="00861993" w:rsidP="0068194B">
      <w:r>
        <w:continuationSeparator/>
      </w:r>
    </w:p>
    <w:p w14:paraId="6C78ADE8" w14:textId="77777777" w:rsidR="00861993" w:rsidRDefault="00861993"/>
    <w:p w14:paraId="6CB47B50" w14:textId="77777777" w:rsidR="00861993" w:rsidRDefault="008619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6C83E"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5B63A65F" wp14:editId="18F2731D">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42DEF7B2"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77773DC"/>
    <w:multiLevelType w:val="hybridMultilevel"/>
    <w:tmpl w:val="5726E4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819"/>
    <w:rsid w:val="000001EF"/>
    <w:rsid w:val="00007322"/>
    <w:rsid w:val="00007728"/>
    <w:rsid w:val="00024584"/>
    <w:rsid w:val="00024730"/>
    <w:rsid w:val="00046579"/>
    <w:rsid w:val="00055E95"/>
    <w:rsid w:val="0007021F"/>
    <w:rsid w:val="000B2BA5"/>
    <w:rsid w:val="000B6CC5"/>
    <w:rsid w:val="000F2F8C"/>
    <w:rsid w:val="0010006E"/>
    <w:rsid w:val="001045A8"/>
    <w:rsid w:val="00114A91"/>
    <w:rsid w:val="00125819"/>
    <w:rsid w:val="001427E1"/>
    <w:rsid w:val="00146BEA"/>
    <w:rsid w:val="001528BA"/>
    <w:rsid w:val="00163668"/>
    <w:rsid w:val="00171566"/>
    <w:rsid w:val="00174676"/>
    <w:rsid w:val="001755A8"/>
    <w:rsid w:val="00175DBB"/>
    <w:rsid w:val="00180BFB"/>
    <w:rsid w:val="00184014"/>
    <w:rsid w:val="0019142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28F6"/>
    <w:rsid w:val="0024720C"/>
    <w:rsid w:val="002617AE"/>
    <w:rsid w:val="002638D0"/>
    <w:rsid w:val="002647D3"/>
    <w:rsid w:val="00275EAE"/>
    <w:rsid w:val="00294998"/>
    <w:rsid w:val="00297F18"/>
    <w:rsid w:val="002A1945"/>
    <w:rsid w:val="002B1C61"/>
    <w:rsid w:val="002B2958"/>
    <w:rsid w:val="002B3FC8"/>
    <w:rsid w:val="002D23C5"/>
    <w:rsid w:val="002D6137"/>
    <w:rsid w:val="002E7E61"/>
    <w:rsid w:val="002F05E5"/>
    <w:rsid w:val="002F254D"/>
    <w:rsid w:val="002F30E4"/>
    <w:rsid w:val="00307140"/>
    <w:rsid w:val="00316DFF"/>
    <w:rsid w:val="00325B57"/>
    <w:rsid w:val="00336056"/>
    <w:rsid w:val="003544E1"/>
    <w:rsid w:val="00354D7D"/>
    <w:rsid w:val="00366398"/>
    <w:rsid w:val="003A0632"/>
    <w:rsid w:val="003A30E5"/>
    <w:rsid w:val="003A6ADF"/>
    <w:rsid w:val="003B5928"/>
    <w:rsid w:val="003D380F"/>
    <w:rsid w:val="003E160D"/>
    <w:rsid w:val="003F1D5F"/>
    <w:rsid w:val="00405128"/>
    <w:rsid w:val="004067C2"/>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83BBF"/>
    <w:rsid w:val="005A0F26"/>
    <w:rsid w:val="005A1B10"/>
    <w:rsid w:val="005A6850"/>
    <w:rsid w:val="005B1B1B"/>
    <w:rsid w:val="005C5932"/>
    <w:rsid w:val="005D3CA7"/>
    <w:rsid w:val="005D4CC1"/>
    <w:rsid w:val="005F4B91"/>
    <w:rsid w:val="005F55D2"/>
    <w:rsid w:val="00607942"/>
    <w:rsid w:val="0062312F"/>
    <w:rsid w:val="00625F2C"/>
    <w:rsid w:val="006618E9"/>
    <w:rsid w:val="0068194B"/>
    <w:rsid w:val="00692703"/>
    <w:rsid w:val="006A1962"/>
    <w:rsid w:val="006A1A89"/>
    <w:rsid w:val="006B5D48"/>
    <w:rsid w:val="006B7D7B"/>
    <w:rsid w:val="006C1A5E"/>
    <w:rsid w:val="006D0688"/>
    <w:rsid w:val="006E1507"/>
    <w:rsid w:val="006F2484"/>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574D5"/>
    <w:rsid w:val="00860461"/>
    <w:rsid w:val="00861993"/>
    <w:rsid w:val="008636AC"/>
    <w:rsid w:val="0086487C"/>
    <w:rsid w:val="00870B20"/>
    <w:rsid w:val="008829F8"/>
    <w:rsid w:val="00885897"/>
    <w:rsid w:val="008A6538"/>
    <w:rsid w:val="008C3F00"/>
    <w:rsid w:val="008C7056"/>
    <w:rsid w:val="008F3B14"/>
    <w:rsid w:val="008F41D2"/>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4B79"/>
    <w:rsid w:val="00A16DAA"/>
    <w:rsid w:val="00A17D1F"/>
    <w:rsid w:val="00A24162"/>
    <w:rsid w:val="00A25023"/>
    <w:rsid w:val="00A270EA"/>
    <w:rsid w:val="00A34BA2"/>
    <w:rsid w:val="00A36F27"/>
    <w:rsid w:val="00A42E32"/>
    <w:rsid w:val="00A46E63"/>
    <w:rsid w:val="00A51DC5"/>
    <w:rsid w:val="00A53DE1"/>
    <w:rsid w:val="00A615E1"/>
    <w:rsid w:val="00A755E8"/>
    <w:rsid w:val="00A93A5D"/>
    <w:rsid w:val="00A95675"/>
    <w:rsid w:val="00A97836"/>
    <w:rsid w:val="00AA1364"/>
    <w:rsid w:val="00AA2416"/>
    <w:rsid w:val="00AB32F8"/>
    <w:rsid w:val="00AB610B"/>
    <w:rsid w:val="00AC0196"/>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4501A"/>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05A53"/>
    <w:rsid w:val="00E14498"/>
    <w:rsid w:val="00E2397A"/>
    <w:rsid w:val="00E254DB"/>
    <w:rsid w:val="00E300FC"/>
    <w:rsid w:val="00E362DB"/>
    <w:rsid w:val="00E37AA3"/>
    <w:rsid w:val="00E42671"/>
    <w:rsid w:val="00E5632B"/>
    <w:rsid w:val="00E70240"/>
    <w:rsid w:val="00E71E6B"/>
    <w:rsid w:val="00E81CC5"/>
    <w:rsid w:val="00E85A87"/>
    <w:rsid w:val="00E85B4A"/>
    <w:rsid w:val="00E9528E"/>
    <w:rsid w:val="00EA5099"/>
    <w:rsid w:val="00EA7DA9"/>
    <w:rsid w:val="00EC1351"/>
    <w:rsid w:val="00EC4CBF"/>
    <w:rsid w:val="00EE2CA8"/>
    <w:rsid w:val="00EE5DE8"/>
    <w:rsid w:val="00EF17E8"/>
    <w:rsid w:val="00EF2B10"/>
    <w:rsid w:val="00EF51D9"/>
    <w:rsid w:val="00F130DD"/>
    <w:rsid w:val="00F24884"/>
    <w:rsid w:val="00F476C4"/>
    <w:rsid w:val="00F61DF9"/>
    <w:rsid w:val="00F7645B"/>
    <w:rsid w:val="00F81960"/>
    <w:rsid w:val="00F8769D"/>
    <w:rsid w:val="00F9350C"/>
    <w:rsid w:val="00F94EB5"/>
    <w:rsid w:val="00F9624D"/>
    <w:rsid w:val="00FA0379"/>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9145FF"/>
  <w15:chartTrackingRefBased/>
  <w15:docId w15:val="{F3C006C3-DB01-4B44-A357-0D41D200D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1258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lly.stephenson4@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lls1.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lills1" TargetMode="External"/><Relationship Id="rId4" Type="http://schemas.openxmlformats.org/officeDocument/2006/relationships/webSettings" Target="webSettings.xml"/><Relationship Id="rId9" Type="http://schemas.openxmlformats.org/officeDocument/2006/relationships/hyperlink" Target="https://www.linkedin.com/in/lilly-stephenson-59a10821a/"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ly\Downloads\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533AA3E7BE4EE5ACE2D9B92B27E85A"/>
        <w:category>
          <w:name w:val="General"/>
          <w:gallery w:val="placeholder"/>
        </w:category>
        <w:types>
          <w:type w:val="bbPlcHdr"/>
        </w:types>
        <w:behaviors>
          <w:behavior w:val="content"/>
        </w:behaviors>
        <w:guid w:val="{A6EF3FE1-A307-4930-8192-1698E589D56D}"/>
      </w:docPartPr>
      <w:docPartBody>
        <w:p w:rsidR="00B15C1C" w:rsidRDefault="00A97ED6">
          <w:pPr>
            <w:pStyle w:val="8F533AA3E7BE4EE5ACE2D9B92B27E85A"/>
          </w:pPr>
          <w:r w:rsidRPr="00CF1A49">
            <w:t>Experience</w:t>
          </w:r>
        </w:p>
      </w:docPartBody>
    </w:docPart>
    <w:docPart>
      <w:docPartPr>
        <w:name w:val="FE9BB2C3F6F745F4938F854FD3762ABA"/>
        <w:category>
          <w:name w:val="General"/>
          <w:gallery w:val="placeholder"/>
        </w:category>
        <w:types>
          <w:type w:val="bbPlcHdr"/>
        </w:types>
        <w:behaviors>
          <w:behavior w:val="content"/>
        </w:behaviors>
        <w:guid w:val="{7969FB97-68BA-4B6E-8A85-543178FE2A87}"/>
      </w:docPartPr>
      <w:docPartBody>
        <w:p w:rsidR="00B15C1C" w:rsidRDefault="0076666A" w:rsidP="0076666A">
          <w:pPr>
            <w:pStyle w:val="FE9BB2C3F6F745F4938F854FD3762ABA"/>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66A"/>
    <w:rsid w:val="00141535"/>
    <w:rsid w:val="00144D55"/>
    <w:rsid w:val="00740EDA"/>
    <w:rsid w:val="0076666A"/>
    <w:rsid w:val="00890158"/>
    <w:rsid w:val="00951C0A"/>
    <w:rsid w:val="00957397"/>
    <w:rsid w:val="00A97ED6"/>
    <w:rsid w:val="00B15C1C"/>
    <w:rsid w:val="00CE2529"/>
    <w:rsid w:val="00EC3B1F"/>
    <w:rsid w:val="00F016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8F533AA3E7BE4EE5ACE2D9B92B27E85A">
    <w:name w:val="8F533AA3E7BE4EE5ACE2D9B92B27E85A"/>
  </w:style>
  <w:style w:type="character" w:styleId="SubtleReference">
    <w:name w:val="Subtle Reference"/>
    <w:basedOn w:val="DefaultParagraphFont"/>
    <w:uiPriority w:val="10"/>
    <w:qFormat/>
    <w:rsid w:val="0076666A"/>
    <w:rPr>
      <w:b/>
      <w:caps w:val="0"/>
      <w:smallCaps/>
      <w:color w:val="595959" w:themeColor="text1" w:themeTint="A6"/>
    </w:rPr>
  </w:style>
  <w:style w:type="paragraph" w:customStyle="1" w:styleId="FE9BB2C3F6F745F4938F854FD3762ABA">
    <w:name w:val="FE9BB2C3F6F745F4938F854FD3762ABA"/>
    <w:rsid w:val="007666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tf16402488_win32</Template>
  <TotalTime>8691</TotalTime>
  <Pages>2</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Lilly</dc:creator>
  <cp:keywords/>
  <dc:description/>
  <cp:lastModifiedBy>Lilly S</cp:lastModifiedBy>
  <cp:revision>21</cp:revision>
  <dcterms:created xsi:type="dcterms:W3CDTF">2021-10-14T23:58:00Z</dcterms:created>
  <dcterms:modified xsi:type="dcterms:W3CDTF">2021-11-07T08:40:00Z</dcterms:modified>
  <cp:category/>
</cp:coreProperties>
</file>